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F4D5B" w14:textId="77777777" w:rsidR="576062CF" w:rsidRDefault="576062CF" w:rsidP="00FD478C"/>
    <w:p w14:paraId="20579213" w14:textId="77777777" w:rsidR="576062CF" w:rsidRDefault="576062CF" w:rsidP="00FD478C"/>
    <w:p w14:paraId="5A8B99AC" w14:textId="77777777" w:rsidR="576062CF" w:rsidRDefault="576062CF" w:rsidP="00FD478C"/>
    <w:p w14:paraId="38935338" w14:textId="77777777" w:rsidR="576062CF" w:rsidRDefault="576062CF" w:rsidP="00FD478C"/>
    <w:p w14:paraId="06EC6F3A" w14:textId="00004714" w:rsidR="576062CF" w:rsidRPr="00FD478C" w:rsidRDefault="00BD549E" w:rsidP="00FD478C">
      <w:pPr>
        <w:pStyle w:val="Title"/>
      </w:pPr>
      <w:r>
        <w:t>Course Project</w:t>
      </w:r>
    </w:p>
    <w:p w14:paraId="707044C4" w14:textId="77777777" w:rsidR="00BD549E" w:rsidRDefault="00BD549E" w:rsidP="00FD478C">
      <w:pPr>
        <w:pStyle w:val="Subtitle"/>
      </w:pPr>
    </w:p>
    <w:p w14:paraId="6E101F1F" w14:textId="25B373DA" w:rsidR="00FD478C" w:rsidRDefault="00BD549E" w:rsidP="00FD478C">
      <w:pPr>
        <w:pStyle w:val="Subtitle"/>
      </w:pPr>
      <w:r>
        <w:t>Caitie Schrotberger</w:t>
      </w:r>
    </w:p>
    <w:p w14:paraId="7B86E8AF" w14:textId="240D6C6F" w:rsidR="00FD478C" w:rsidRDefault="00BD549E" w:rsidP="00FD478C">
      <w:pPr>
        <w:pStyle w:val="Subtitle"/>
      </w:pPr>
      <w:r>
        <w:t>Bellevue University</w:t>
      </w:r>
      <w:r w:rsidR="00FD478C" w:rsidRPr="00FD478C">
        <w:t xml:space="preserve"> </w:t>
      </w:r>
    </w:p>
    <w:p w14:paraId="01998EAB" w14:textId="7D56E43C" w:rsidR="00FD478C" w:rsidRDefault="00BD549E" w:rsidP="00FD478C">
      <w:pPr>
        <w:pStyle w:val="Subtitle"/>
      </w:pPr>
      <w:r>
        <w:t>DSC 530: Data Exploration and Analytics</w:t>
      </w:r>
      <w:r w:rsidR="00FD478C" w:rsidRPr="00FD478C">
        <w:t xml:space="preserve"> </w:t>
      </w:r>
    </w:p>
    <w:p w14:paraId="7B02EACB" w14:textId="77777777" w:rsidR="576062CF" w:rsidRDefault="576062CF" w:rsidP="00DF3215"/>
    <w:p w14:paraId="39F66230" w14:textId="77777777" w:rsidR="717E282B" w:rsidRDefault="717E282B" w:rsidP="00DF3215"/>
    <w:p w14:paraId="3C2194CB" w14:textId="77777777" w:rsidR="717E282B" w:rsidRDefault="717E282B" w:rsidP="00DF3215"/>
    <w:p w14:paraId="6F5602EA" w14:textId="77777777" w:rsidR="717E282B" w:rsidRDefault="717E282B" w:rsidP="00DF3215"/>
    <w:p w14:paraId="51BABCAC" w14:textId="77777777" w:rsidR="717E282B" w:rsidRDefault="717E282B" w:rsidP="00DF3215"/>
    <w:p w14:paraId="03E50175" w14:textId="77777777" w:rsidR="709762D6" w:rsidRDefault="709762D6" w:rsidP="00DF3215"/>
    <w:p w14:paraId="0375995C" w14:textId="77777777" w:rsidR="709762D6" w:rsidRDefault="709762D6" w:rsidP="00DF3215"/>
    <w:p w14:paraId="51890635" w14:textId="77777777" w:rsidR="717E282B" w:rsidRDefault="717E282B" w:rsidP="00DF3215"/>
    <w:p w14:paraId="10C00A68" w14:textId="77777777" w:rsidR="5643BF48" w:rsidRDefault="5643BF48" w:rsidP="00DF3215"/>
    <w:p w14:paraId="325BE184" w14:textId="77777777" w:rsidR="733B038C" w:rsidRDefault="733B038C" w:rsidP="00DF3215"/>
    <w:p w14:paraId="09E76577" w14:textId="77777777" w:rsidR="717E282B" w:rsidRDefault="717E282B" w:rsidP="00DF3215"/>
    <w:p w14:paraId="14998F9D" w14:textId="77777777" w:rsidR="576062CF" w:rsidRDefault="576062CF" w:rsidP="576062CF">
      <w:r>
        <w:br w:type="page"/>
      </w:r>
    </w:p>
    <w:p w14:paraId="69086577" w14:textId="0C39E816" w:rsidR="00500997" w:rsidRDefault="00BD549E" w:rsidP="00500997">
      <w:pPr>
        <w:pStyle w:val="SectionTitle"/>
      </w:pPr>
      <w:r>
        <w:lastRenderedPageBreak/>
        <w:t>Course Project</w:t>
      </w:r>
    </w:p>
    <w:p w14:paraId="40934342" w14:textId="1495B23E" w:rsidR="00BD549E" w:rsidRDefault="00BD549E" w:rsidP="576062CF">
      <w:r>
        <w:t xml:space="preserve">For this project my </w:t>
      </w:r>
      <w:r w:rsidRPr="00BD549E">
        <w:t>hypothesis is that the most profitable movies come only from those sponsored by popular production companies</w:t>
      </w:r>
      <w:r>
        <w:t>.  To evaluate this</w:t>
      </w:r>
      <w:r w:rsidR="00852D73">
        <w:t>,</w:t>
      </w:r>
      <w:r>
        <w:t xml:space="preserve"> I reviewed a data set from The Movie Database and compared budget, revenue, and Profit Rate (budget/revenue) between the top 10 production companies (As determined by the top 10 most frequent production companies in the databased.  This analysis was done in excel outside of the programming.) compared to those that were not.</w:t>
      </w:r>
    </w:p>
    <w:p w14:paraId="6FB9A1E3" w14:textId="78E090F8" w:rsidR="00BD549E" w:rsidRDefault="00BD549E" w:rsidP="576062CF">
      <w:r>
        <w:t>Based on the results of my exploratory data analysis, those movies made by the top 10 have higher profit rates.  Additionally</w:t>
      </w:r>
      <w:r w:rsidR="00852D73">
        <w:t>,</w:t>
      </w:r>
      <w:r>
        <w:t xml:space="preserve"> when doing a linear regression model </w:t>
      </w:r>
      <w:r w:rsidR="00852D73">
        <w:t>using</w:t>
      </w:r>
      <w:r>
        <w:t xml:space="preserve"> budget and revenue, where budget is the </w:t>
      </w:r>
      <w:r w:rsidR="00C700D9">
        <w:t>in</w:t>
      </w:r>
      <w:r>
        <w:t xml:space="preserve">dependent variable and revenue is the </w:t>
      </w:r>
      <w:r w:rsidR="00C700D9">
        <w:t>de</w:t>
      </w:r>
      <w:r>
        <w:t xml:space="preserve">pendent variable, </w:t>
      </w:r>
      <w:r w:rsidR="00C700D9">
        <w:t xml:space="preserve">those movies produced by the top 10 have a model that starts which a higher revenue stream.  </w:t>
      </w:r>
    </w:p>
    <w:p w14:paraId="2BF7EAF2" w14:textId="7E4F60B2" w:rsidR="00C700D9" w:rsidRDefault="00C700D9" w:rsidP="576062CF">
      <w:r>
        <w:t xml:space="preserve">To improve this analysis, additional segmentation could have been done by movie genre and year of production.  The genre of </w:t>
      </w:r>
      <w:proofErr w:type="gramStart"/>
      <w:r>
        <w:t>movie</w:t>
      </w:r>
      <w:proofErr w:type="gramEnd"/>
      <w:r>
        <w:t xml:space="preserve"> may be predictive as well.  Could comedies and action movies have a different rate of return than a drama or horror movie?  Also, the values provided for budget and revenue were not normalized for inflation so separating the analysis based on year </w:t>
      </w:r>
      <w:r w:rsidR="00852D73">
        <w:t xml:space="preserve">or decade </w:t>
      </w:r>
      <w:r>
        <w:t>of production may provide additional insight.</w:t>
      </w:r>
    </w:p>
    <w:p w14:paraId="4B577A40" w14:textId="382E4B2A" w:rsidR="00C700D9" w:rsidRDefault="00C700D9" w:rsidP="576062CF">
      <w:r>
        <w:t xml:space="preserve">The amount of money specifically spent on marketing out of the budget would have been a variable that could have helped the analysis.  There are so many costs that go into movie creation, knowing the amount of it spent on marketing or what percentage of the budget was spent on marketing could have a huge influence, especially in today’s modern environment with social media.  </w:t>
      </w:r>
    </w:p>
    <w:p w14:paraId="059CF761" w14:textId="7F03016D" w:rsidR="00C700D9" w:rsidRDefault="00C700D9" w:rsidP="576062CF">
      <w:r>
        <w:t xml:space="preserve">Having looked at the data in detail through excel to drive the direction of my analysis, I assumed that the data was accurate.  I did notice that sometimes the budget or revenue amount was significantly different than the other.  </w:t>
      </w:r>
      <w:r w:rsidR="00852D73">
        <w:t xml:space="preserve">For </w:t>
      </w:r>
      <w:proofErr w:type="gramStart"/>
      <w:r w:rsidR="00852D73">
        <w:t>example</w:t>
      </w:r>
      <w:proofErr w:type="gramEnd"/>
      <w:r w:rsidR="00852D73">
        <w:t xml:space="preserve"> it would provide a budget of 1,000,000 but a revenue of 12.  I looked some of these up online to find that the revenue was really 12,000,000.  I left the values as is but could have done additional data cleansing to make the results more accurate.</w:t>
      </w:r>
    </w:p>
    <w:p w14:paraId="7DB2C96D" w14:textId="4E1B9E53" w:rsidR="00852D73" w:rsidRDefault="00852D73" w:rsidP="576062CF">
      <w:r>
        <w:t xml:space="preserve">The biggest challenge for me was using </w:t>
      </w:r>
      <w:proofErr w:type="spellStart"/>
      <w:r>
        <w:t>Jupyter</w:t>
      </w:r>
      <w:proofErr w:type="spellEnd"/>
      <w:r>
        <w:t xml:space="preserve"> as the tool for </w:t>
      </w:r>
      <w:proofErr w:type="gramStart"/>
      <w:r>
        <w:t>the data</w:t>
      </w:r>
      <w:proofErr w:type="gramEnd"/>
      <w:r>
        <w:t xml:space="preserve"> exploration part of this project.  I’m much more familiar with SQL and could have easily determined how to code what I needed but it took more work to review and update the data prior to the statistical summary and analysis.  </w:t>
      </w:r>
      <w:proofErr w:type="spellStart"/>
      <w:r>
        <w:t>Jupyter</w:t>
      </w:r>
      <w:proofErr w:type="spellEnd"/>
      <w:r>
        <w:t xml:space="preserve"> was much easier to do </w:t>
      </w:r>
      <w:proofErr w:type="gramStart"/>
      <w:r>
        <w:t>the statistical</w:t>
      </w:r>
      <w:proofErr w:type="gramEnd"/>
      <w:r>
        <w:t xml:space="preserve"> analysis such as PMF, CDF, correlation, and regression.  </w:t>
      </w:r>
    </w:p>
    <w:sectPr w:rsidR="00852D73">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40E975" w14:textId="77777777" w:rsidR="002E619D" w:rsidRDefault="002E619D">
      <w:pPr>
        <w:spacing w:line="240" w:lineRule="auto"/>
      </w:pPr>
      <w:r>
        <w:separator/>
      </w:r>
    </w:p>
  </w:endnote>
  <w:endnote w:type="continuationSeparator" w:id="0">
    <w:p w14:paraId="3FEEDA3D" w14:textId="77777777" w:rsidR="002E619D" w:rsidRDefault="002E619D">
      <w:pPr>
        <w:spacing w:line="240" w:lineRule="auto"/>
      </w:pPr>
      <w:r>
        <w:continuationSeparator/>
      </w:r>
    </w:p>
  </w:endnote>
  <w:endnote w:type="continuationNotice" w:id="1">
    <w:p w14:paraId="62033DA9" w14:textId="77777777" w:rsidR="002E619D" w:rsidRDefault="002E619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086DE882" w14:textId="77777777" w:rsidTr="733B038C">
      <w:tc>
        <w:tcPr>
          <w:tcW w:w="3120" w:type="dxa"/>
        </w:tcPr>
        <w:p w14:paraId="79E10197" w14:textId="77777777" w:rsidR="733B038C" w:rsidRDefault="733B038C" w:rsidP="733B038C">
          <w:pPr>
            <w:pStyle w:val="Header"/>
            <w:ind w:left="-115"/>
          </w:pPr>
        </w:p>
      </w:tc>
      <w:tc>
        <w:tcPr>
          <w:tcW w:w="3120" w:type="dxa"/>
        </w:tcPr>
        <w:p w14:paraId="480702C7" w14:textId="77777777" w:rsidR="733B038C" w:rsidRDefault="733B038C" w:rsidP="733B038C">
          <w:pPr>
            <w:pStyle w:val="Header"/>
            <w:jc w:val="center"/>
          </w:pPr>
        </w:p>
      </w:tc>
      <w:tc>
        <w:tcPr>
          <w:tcW w:w="3120" w:type="dxa"/>
        </w:tcPr>
        <w:p w14:paraId="50026F1F" w14:textId="77777777" w:rsidR="733B038C" w:rsidRDefault="733B038C" w:rsidP="733B038C">
          <w:pPr>
            <w:pStyle w:val="Header"/>
            <w:ind w:right="-115"/>
            <w:jc w:val="right"/>
          </w:pPr>
        </w:p>
      </w:tc>
    </w:tr>
  </w:tbl>
  <w:p w14:paraId="7B7D7A72"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356F793B" w14:textId="77777777" w:rsidTr="733B038C">
      <w:tc>
        <w:tcPr>
          <w:tcW w:w="3120" w:type="dxa"/>
        </w:tcPr>
        <w:p w14:paraId="46D32D85" w14:textId="77777777" w:rsidR="733B038C" w:rsidRDefault="733B038C" w:rsidP="733B038C">
          <w:pPr>
            <w:pStyle w:val="Header"/>
            <w:ind w:left="-115"/>
          </w:pPr>
        </w:p>
      </w:tc>
      <w:tc>
        <w:tcPr>
          <w:tcW w:w="3120" w:type="dxa"/>
        </w:tcPr>
        <w:p w14:paraId="2E861A57" w14:textId="77777777" w:rsidR="733B038C" w:rsidRDefault="733B038C" w:rsidP="733B038C">
          <w:pPr>
            <w:pStyle w:val="Header"/>
            <w:jc w:val="center"/>
          </w:pPr>
        </w:p>
      </w:tc>
      <w:tc>
        <w:tcPr>
          <w:tcW w:w="3120" w:type="dxa"/>
        </w:tcPr>
        <w:p w14:paraId="69AD38F8" w14:textId="77777777" w:rsidR="733B038C" w:rsidRDefault="733B038C" w:rsidP="733B038C">
          <w:pPr>
            <w:pStyle w:val="Header"/>
            <w:ind w:right="-115"/>
            <w:jc w:val="right"/>
          </w:pPr>
        </w:p>
      </w:tc>
    </w:tr>
  </w:tbl>
  <w:p w14:paraId="108A9EEF"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872F8F" w14:textId="77777777" w:rsidR="002E619D" w:rsidRDefault="002E619D">
      <w:pPr>
        <w:spacing w:line="240" w:lineRule="auto"/>
      </w:pPr>
      <w:r>
        <w:separator/>
      </w:r>
    </w:p>
  </w:footnote>
  <w:footnote w:type="continuationSeparator" w:id="0">
    <w:p w14:paraId="3FD80D65" w14:textId="77777777" w:rsidR="002E619D" w:rsidRDefault="002E619D">
      <w:pPr>
        <w:spacing w:line="240" w:lineRule="auto"/>
      </w:pPr>
      <w:r>
        <w:continuationSeparator/>
      </w:r>
    </w:p>
  </w:footnote>
  <w:footnote w:type="continuationNotice" w:id="1">
    <w:p w14:paraId="71EEC891" w14:textId="77777777" w:rsidR="002E619D" w:rsidRDefault="002E619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7FDAAE03" w14:textId="77777777" w:rsidTr="008830C9">
      <w:tc>
        <w:tcPr>
          <w:tcW w:w="3120" w:type="dxa"/>
        </w:tcPr>
        <w:p w14:paraId="49360E07" w14:textId="5021C96E" w:rsidR="00BD549E" w:rsidRDefault="00BD549E" w:rsidP="00604652">
          <w:pPr>
            <w:pStyle w:val="Header"/>
          </w:pPr>
          <w:r>
            <w:t>DSC 530: Course Project</w:t>
          </w:r>
        </w:p>
      </w:tc>
      <w:tc>
        <w:tcPr>
          <w:tcW w:w="3120" w:type="dxa"/>
        </w:tcPr>
        <w:p w14:paraId="39C50E11" w14:textId="77777777" w:rsidR="00904DBE" w:rsidRDefault="00904DBE" w:rsidP="00904DBE">
          <w:pPr>
            <w:pStyle w:val="Header"/>
            <w:jc w:val="center"/>
          </w:pPr>
        </w:p>
      </w:tc>
      <w:tc>
        <w:tcPr>
          <w:tcW w:w="3120" w:type="dxa"/>
        </w:tcPr>
        <w:p w14:paraId="57B96EC0"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0352A95F"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5A001AF7" w14:textId="77777777" w:rsidTr="00FD478C">
      <w:tc>
        <w:tcPr>
          <w:tcW w:w="3120" w:type="dxa"/>
        </w:tcPr>
        <w:p w14:paraId="0A0652BD" w14:textId="42F1E2BC" w:rsidR="733B038C" w:rsidRPr="00FD478C" w:rsidRDefault="733B038C" w:rsidP="00FD478C">
          <w:pPr>
            <w:pStyle w:val="Header"/>
          </w:pPr>
        </w:p>
      </w:tc>
      <w:tc>
        <w:tcPr>
          <w:tcW w:w="3120" w:type="dxa"/>
        </w:tcPr>
        <w:p w14:paraId="2FA0D741" w14:textId="77777777" w:rsidR="733B038C" w:rsidRDefault="733B038C" w:rsidP="733B038C">
          <w:pPr>
            <w:pStyle w:val="Header"/>
            <w:jc w:val="center"/>
          </w:pPr>
        </w:p>
      </w:tc>
      <w:tc>
        <w:tcPr>
          <w:tcW w:w="3120" w:type="dxa"/>
        </w:tcPr>
        <w:p w14:paraId="486EB41A" w14:textId="77777777" w:rsidR="733B038C" w:rsidRDefault="733B038C" w:rsidP="733B038C">
          <w:pPr>
            <w:pStyle w:val="Header"/>
            <w:ind w:right="-115"/>
            <w:jc w:val="right"/>
          </w:pPr>
        </w:p>
      </w:tc>
    </w:tr>
  </w:tbl>
  <w:p w14:paraId="5117678C"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49E"/>
    <w:rsid w:val="002C3BE4"/>
    <w:rsid w:val="002E619D"/>
    <w:rsid w:val="002F7E04"/>
    <w:rsid w:val="00371BD9"/>
    <w:rsid w:val="0042207D"/>
    <w:rsid w:val="004C683E"/>
    <w:rsid w:val="00500997"/>
    <w:rsid w:val="00530EF3"/>
    <w:rsid w:val="005936DA"/>
    <w:rsid w:val="00604652"/>
    <w:rsid w:val="006C101C"/>
    <w:rsid w:val="006F4709"/>
    <w:rsid w:val="00702B81"/>
    <w:rsid w:val="00727711"/>
    <w:rsid w:val="0074264E"/>
    <w:rsid w:val="00796468"/>
    <w:rsid w:val="007D4A2B"/>
    <w:rsid w:val="007E2D6A"/>
    <w:rsid w:val="008078FA"/>
    <w:rsid w:val="00823731"/>
    <w:rsid w:val="00852D73"/>
    <w:rsid w:val="00904DBE"/>
    <w:rsid w:val="00A75901"/>
    <w:rsid w:val="00B22E10"/>
    <w:rsid w:val="00B5233A"/>
    <w:rsid w:val="00BA6612"/>
    <w:rsid w:val="00BD549E"/>
    <w:rsid w:val="00C1144C"/>
    <w:rsid w:val="00C26C30"/>
    <w:rsid w:val="00C700D9"/>
    <w:rsid w:val="00CA1E31"/>
    <w:rsid w:val="00CD7F50"/>
    <w:rsid w:val="00DA395D"/>
    <w:rsid w:val="00DF1ADF"/>
    <w:rsid w:val="00DF3215"/>
    <w:rsid w:val="00E078FD"/>
    <w:rsid w:val="00E23707"/>
    <w:rsid w:val="00E879E7"/>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9C5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iti\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3</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2024-11-16T21:59:00Z</dcterms:created>
  <dcterms:modified xsi:type="dcterms:W3CDTF">2024-11-16T22:27:00Z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